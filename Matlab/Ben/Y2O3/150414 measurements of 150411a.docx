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9F" w:rsidRDefault="005C5AC9">
      <w:r>
        <w:t>150414 measurements of 150411a&amp;</w:t>
      </w:r>
      <w:bookmarkStart w:id="0" w:name="_GoBack"/>
      <w:bookmarkEnd w:id="0"/>
      <w:r>
        <w:t>B</w:t>
      </w:r>
    </w:p>
    <w:p w:rsidR="005C5AC9" w:rsidRDefault="005C5AC9">
      <w:proofErr w:type="gramStart"/>
      <w:r>
        <w:t>b</w:t>
      </w:r>
      <w:proofErr w:type="gramEnd"/>
      <w:r>
        <w:t>.</w:t>
      </w:r>
    </w:p>
    <w:p w:rsidR="005C5AC9" w:rsidRDefault="005C5AC9">
      <w:r>
        <w:rPr>
          <w:noProof/>
        </w:rPr>
        <w:drawing>
          <wp:inline distT="0" distB="0" distL="0" distR="0" wp14:anchorId="2BE0D486" wp14:editId="716C23D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C9" w:rsidRDefault="00A60F5A">
      <w:r>
        <w:t xml:space="preserve">B. center;  </w:t>
      </w:r>
    </w:p>
    <w:p w:rsidR="00A60F5A" w:rsidRDefault="00A60F5A">
      <w:r>
        <w:rPr>
          <w:noProof/>
        </w:rPr>
        <w:lastRenderedPageBreak/>
        <w:drawing>
          <wp:inline distT="0" distB="0" distL="0" distR="0" wp14:anchorId="5D82126C" wp14:editId="3E1480FF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C9" w:rsidRDefault="00A60F5A">
      <w:r>
        <w:t>Vary parameters</w:t>
      </w:r>
    </w:p>
    <w:p w:rsidR="00A60F5A" w:rsidRDefault="00A60F5A">
      <w:r>
        <w:rPr>
          <w:noProof/>
        </w:rPr>
        <w:lastRenderedPageBreak/>
        <w:drawing>
          <wp:inline distT="0" distB="0" distL="0" distR="0" wp14:anchorId="1009F3EE" wp14:editId="7F43549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5A" w:rsidRDefault="00A60F5A">
      <w:r>
        <w:rPr>
          <w:noProof/>
        </w:rPr>
        <w:lastRenderedPageBreak/>
        <w:drawing>
          <wp:inline distT="0" distB="0" distL="0" distR="0" wp14:anchorId="06D9300B" wp14:editId="1C4043E6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5A" w:rsidRDefault="00A60F5A">
      <w:proofErr w:type="gramStart"/>
      <w:r>
        <w:t>Bare wafer A.</w:t>
      </w:r>
      <w:proofErr w:type="gramEnd"/>
      <w:r>
        <w:t xml:space="preserve">  </w:t>
      </w:r>
    </w:p>
    <w:p w:rsidR="00A60F5A" w:rsidRDefault="00A60F5A">
      <w:r>
        <w:rPr>
          <w:noProof/>
        </w:rPr>
        <w:lastRenderedPageBreak/>
        <w:drawing>
          <wp:inline distT="0" distB="0" distL="0" distR="0" wp14:anchorId="43C95AB8" wp14:editId="49E429EA">
            <wp:extent cx="4301836" cy="3441469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836" cy="34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5A" w:rsidRDefault="00282552">
      <w:r>
        <w:t>Sample A.</w:t>
      </w:r>
    </w:p>
    <w:p w:rsidR="00282552" w:rsidRDefault="00282552">
      <w:r>
        <w:rPr>
          <w:noProof/>
        </w:rPr>
        <w:drawing>
          <wp:inline distT="0" distB="0" distL="0" distR="0" wp14:anchorId="39B8DFFA" wp14:editId="684B019E">
            <wp:extent cx="5306291" cy="4245033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518" cy="424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52" w:rsidRDefault="00282552">
      <w:r>
        <w:rPr>
          <w:noProof/>
        </w:rPr>
        <w:lastRenderedPageBreak/>
        <w:drawing>
          <wp:inline distT="0" distB="0" distL="0" distR="0" wp14:anchorId="4C3961C5" wp14:editId="2C33CD9B">
            <wp:extent cx="4911436" cy="392914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436" cy="39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5A" w:rsidRDefault="00983F6C">
      <w:r>
        <w:t>Fit at low roughness.</w:t>
      </w:r>
    </w:p>
    <w:p w:rsidR="00983F6C" w:rsidRDefault="00983F6C">
      <w:r>
        <w:rPr>
          <w:noProof/>
        </w:rPr>
        <w:drawing>
          <wp:inline distT="0" distB="0" distL="0" distR="0" wp14:anchorId="05611712" wp14:editId="024F5D64">
            <wp:extent cx="4135581" cy="330846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581" cy="330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6C" w:rsidRDefault="00983F6C"/>
    <w:p w:rsidR="00A60F5A" w:rsidRDefault="00A60F5A"/>
    <w:p w:rsidR="00A60F5A" w:rsidRDefault="00A60F5A"/>
    <w:p w:rsidR="00A60F5A" w:rsidRDefault="00A60F5A"/>
    <w:sectPr w:rsidR="00A6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C9"/>
    <w:rsid w:val="00282552"/>
    <w:rsid w:val="005C5AC9"/>
    <w:rsid w:val="00843743"/>
    <w:rsid w:val="00983F6C"/>
    <w:rsid w:val="00A60F5A"/>
    <w:rsid w:val="00CE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EDB33106.dotm</Template>
  <TotalTime>55</TotalTime>
  <Pages>7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haowang</dc:creator>
  <cp:keywords/>
  <dc:description/>
  <cp:lastModifiedBy>haowang</cp:lastModifiedBy>
  <cp:revision>1</cp:revision>
  <dcterms:created xsi:type="dcterms:W3CDTF">2015-04-14T18:36:00Z</dcterms:created>
  <dcterms:modified xsi:type="dcterms:W3CDTF">2015-04-14T19:31:00Z</dcterms:modified>
</cp:coreProperties>
</file>